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32B" w:rsidRDefault="0038332B" w:rsidP="0038332B">
      <w:pPr>
        <w:pStyle w:val="Heading1"/>
      </w:pPr>
      <w:r>
        <w:t>Introduction</w:t>
      </w:r>
    </w:p>
    <w:p w:rsidR="0038332B" w:rsidRDefault="0038332B" w:rsidP="0038332B">
      <w:r>
        <w:t xml:space="preserve">We </w:t>
      </w:r>
      <w:r w:rsidR="003F4FC4">
        <w:t>measured the following variables in ArcGIS for hotels in Fort Lauderdale, Miami Beach, and Key West, Florida:</w:t>
      </w:r>
    </w:p>
    <w:p w:rsidR="0038332B" w:rsidRDefault="003F4FC4" w:rsidP="0038332B">
      <w:pPr>
        <w:pStyle w:val="ListParagraph"/>
        <w:numPr>
          <w:ilvl w:val="0"/>
          <w:numId w:val="3"/>
        </w:numPr>
      </w:pPr>
      <w:r>
        <w:t>Beach w</w:t>
      </w:r>
      <w:r w:rsidR="0038332B">
        <w:t>idth</w:t>
      </w:r>
      <w:r>
        <w:t xml:space="preserve"> in front of each hotel</w:t>
      </w:r>
    </w:p>
    <w:p w:rsidR="0038332B" w:rsidRDefault="003F4FC4" w:rsidP="0038332B">
      <w:pPr>
        <w:pStyle w:val="ListParagraph"/>
        <w:numPr>
          <w:ilvl w:val="0"/>
          <w:numId w:val="3"/>
        </w:numPr>
      </w:pPr>
      <w:r>
        <w:t>Coral cover in front of each hotel</w:t>
      </w:r>
    </w:p>
    <w:p w:rsidR="005B1138" w:rsidRDefault="005B1138" w:rsidP="0038332B">
      <w:pPr>
        <w:pStyle w:val="ListParagraph"/>
        <w:numPr>
          <w:ilvl w:val="0"/>
          <w:numId w:val="3"/>
        </w:numPr>
      </w:pPr>
      <w:r>
        <w:t>Number of dive sites in front of each hotel</w:t>
      </w:r>
    </w:p>
    <w:p w:rsidR="0038332B" w:rsidRPr="0038332B" w:rsidRDefault="0038332B" w:rsidP="0038332B">
      <w:pPr>
        <w:pStyle w:val="ListParagraph"/>
        <w:numPr>
          <w:ilvl w:val="0"/>
          <w:numId w:val="3"/>
        </w:numPr>
      </w:pPr>
      <w:r>
        <w:t>Distance to</w:t>
      </w:r>
      <w:r w:rsidR="003F4FC4">
        <w:t xml:space="preserve"> nearest airport from each hotel</w:t>
      </w:r>
    </w:p>
    <w:p w:rsidR="009A4689" w:rsidRDefault="0038332B" w:rsidP="0038332B">
      <w:pPr>
        <w:pStyle w:val="Heading1"/>
      </w:pPr>
      <w:r>
        <w:t>Data Sources</w:t>
      </w:r>
    </w:p>
    <w:p w:rsidR="0038332B" w:rsidRDefault="0038332B" w:rsidP="0038332B">
      <w:pPr>
        <w:pStyle w:val="ListParagraph"/>
        <w:numPr>
          <w:ilvl w:val="0"/>
          <w:numId w:val="1"/>
        </w:numPr>
      </w:pPr>
      <w:r>
        <w:t xml:space="preserve">Lodging facilities in Florida: University of Florida </w:t>
      </w:r>
      <w:proofErr w:type="spellStart"/>
      <w:r>
        <w:t>GeoPlan</w:t>
      </w:r>
      <w:proofErr w:type="spellEnd"/>
      <w:r>
        <w:t xml:space="preserve"> Center</w:t>
      </w:r>
      <w:r w:rsidR="000E676A">
        <w:t xml:space="preserve"> (</w:t>
      </w:r>
      <w:hyperlink r:id="rId5" w:history="1">
        <w:r w:rsidR="000E676A">
          <w:rPr>
            <w:rStyle w:val="Hyperlink"/>
          </w:rPr>
          <w:t>https://www.fgdl.org/metadata/metadata_archive/fgdc_html/gc_hotels_jun11.fgdc.htm</w:t>
        </w:r>
      </w:hyperlink>
      <w:r w:rsidR="000E676A">
        <w:t>)</w:t>
      </w:r>
    </w:p>
    <w:p w:rsidR="0038332B" w:rsidRDefault="003F4FC4" w:rsidP="0038332B">
      <w:pPr>
        <w:pStyle w:val="ListParagraph"/>
        <w:numPr>
          <w:ilvl w:val="0"/>
          <w:numId w:val="1"/>
        </w:numPr>
      </w:pPr>
      <w:r>
        <w:t xml:space="preserve">Coral and </w:t>
      </w:r>
      <w:proofErr w:type="spellStart"/>
      <w:r>
        <w:t>hardbottom</w:t>
      </w:r>
      <w:proofErr w:type="spellEnd"/>
      <w:r>
        <w:t xml:space="preserve"> habitat: Florida Fish and Wildlife Conservation Commission</w:t>
      </w:r>
      <w:r w:rsidR="000E676A">
        <w:t xml:space="preserve"> (</w:t>
      </w:r>
      <w:hyperlink r:id="rId6" w:history="1">
        <w:r w:rsidR="000E676A">
          <w:rPr>
            <w:rStyle w:val="Hyperlink"/>
          </w:rPr>
          <w:t>http://geodata.myfwc.com/datasets/coral-and-hard-bottom-habitats-in-florida</w:t>
        </w:r>
      </w:hyperlink>
      <w:r w:rsidR="000E676A">
        <w:t>)</w:t>
      </w:r>
    </w:p>
    <w:p w:rsidR="007855FD" w:rsidRDefault="007855FD" w:rsidP="0038332B">
      <w:pPr>
        <w:pStyle w:val="ListParagraph"/>
        <w:numPr>
          <w:ilvl w:val="0"/>
          <w:numId w:val="1"/>
        </w:numPr>
      </w:pPr>
      <w:r>
        <w:t>Di</w:t>
      </w:r>
      <w:r w:rsidR="002727D1">
        <w:t>ve sites: see metadata for sources.</w:t>
      </w:r>
    </w:p>
    <w:p w:rsidR="003F4FC4" w:rsidRDefault="003F4FC4" w:rsidP="0038332B">
      <w:pPr>
        <w:pStyle w:val="ListParagraph"/>
        <w:numPr>
          <w:ilvl w:val="0"/>
          <w:numId w:val="1"/>
        </w:numPr>
      </w:pPr>
      <w:r>
        <w:t>Airport locations:</w:t>
      </w:r>
      <w:r w:rsidR="001F491B">
        <w:t xml:space="preserve"> </w:t>
      </w:r>
      <w:r w:rsidR="000E676A">
        <w:t>Natural Earth Data (</w:t>
      </w:r>
      <w:hyperlink r:id="rId7" w:history="1">
        <w:r w:rsidR="000E676A">
          <w:rPr>
            <w:rStyle w:val="Hyperlink"/>
          </w:rPr>
          <w:t>https://www.naturalearthdata.com/downloads/10m-cultural-vectors/airports/</w:t>
        </w:r>
      </w:hyperlink>
      <w:r w:rsidR="000E676A">
        <w:t>)</w:t>
      </w:r>
    </w:p>
    <w:p w:rsidR="003F4FC4" w:rsidRDefault="003F4FC4" w:rsidP="003F4FC4">
      <w:pPr>
        <w:pStyle w:val="Heading1"/>
      </w:pPr>
      <w:r>
        <w:t>Data Selection</w:t>
      </w:r>
      <w:r w:rsidR="00BD5322">
        <w:t xml:space="preserve"> &amp; Preparation</w:t>
      </w:r>
    </w:p>
    <w:p w:rsidR="001F491B" w:rsidRDefault="001F491B" w:rsidP="003F4FC4">
      <w:pPr>
        <w:pStyle w:val="ListParagraph"/>
        <w:numPr>
          <w:ilvl w:val="0"/>
          <w:numId w:val="6"/>
        </w:numPr>
      </w:pPr>
      <w:r>
        <w:t>Set projection to GCS_WGS_1984</w:t>
      </w:r>
    </w:p>
    <w:p w:rsidR="00AF3F53" w:rsidRDefault="00C66153" w:rsidP="003F4FC4">
      <w:pPr>
        <w:pStyle w:val="ListParagraph"/>
        <w:numPr>
          <w:ilvl w:val="0"/>
          <w:numId w:val="6"/>
        </w:numPr>
      </w:pPr>
      <w:r>
        <w:t xml:space="preserve">Add ESRI World Imagery </w:t>
      </w:r>
      <w:proofErr w:type="spellStart"/>
      <w:r>
        <w:t>b</w:t>
      </w:r>
      <w:r w:rsidR="00AF3F53">
        <w:t>asemap</w:t>
      </w:r>
      <w:proofErr w:type="spellEnd"/>
    </w:p>
    <w:p w:rsidR="003F4FC4" w:rsidRDefault="003F4FC4" w:rsidP="003F4FC4">
      <w:pPr>
        <w:pStyle w:val="ListParagraph"/>
        <w:numPr>
          <w:ilvl w:val="0"/>
          <w:numId w:val="6"/>
        </w:numPr>
      </w:pPr>
      <w:r>
        <w:t xml:space="preserve">Lodging facilities in Florida </w:t>
      </w:r>
      <w:proofErr w:type="spellStart"/>
      <w:r>
        <w:t>shapefile</w:t>
      </w:r>
      <w:proofErr w:type="spellEnd"/>
      <w:r w:rsidR="001F491B">
        <w:t xml:space="preserve"> (“gc_hotels_aug16”)</w:t>
      </w:r>
    </w:p>
    <w:p w:rsidR="001F491B" w:rsidRDefault="001F491B" w:rsidP="003F4FC4">
      <w:pPr>
        <w:pStyle w:val="ListParagraph"/>
        <w:numPr>
          <w:ilvl w:val="1"/>
          <w:numId w:val="6"/>
        </w:numPr>
      </w:pPr>
      <w:r w:rsidRPr="005046E1">
        <w:rPr>
          <w:b/>
        </w:rPr>
        <w:t>Step 1:</w:t>
      </w:r>
      <w:r>
        <w:t xml:space="preserve"> Select only hotel data:</w:t>
      </w:r>
    </w:p>
    <w:p w:rsidR="001F491B" w:rsidRDefault="001F491B" w:rsidP="001F491B">
      <w:pPr>
        <w:pStyle w:val="ListParagraph"/>
        <w:numPr>
          <w:ilvl w:val="2"/>
          <w:numId w:val="6"/>
        </w:numPr>
      </w:pPr>
      <w:r>
        <w:t>Right click -&gt; Open Attribute Table</w:t>
      </w:r>
    </w:p>
    <w:p w:rsidR="003F4FC4" w:rsidRDefault="003F4FC4" w:rsidP="001F491B">
      <w:pPr>
        <w:pStyle w:val="ListParagraph"/>
        <w:numPr>
          <w:ilvl w:val="2"/>
          <w:numId w:val="6"/>
        </w:numPr>
      </w:pPr>
      <w:r>
        <w:t xml:space="preserve">Select By Attributes -&gt; </w:t>
      </w:r>
      <w:r w:rsidR="001F491B">
        <w:t>“TYPE” = ‘HOTL’</w:t>
      </w:r>
    </w:p>
    <w:p w:rsidR="001F491B" w:rsidRDefault="001F491B" w:rsidP="001F491B">
      <w:pPr>
        <w:pStyle w:val="ListParagraph"/>
        <w:numPr>
          <w:ilvl w:val="2"/>
          <w:numId w:val="6"/>
        </w:numPr>
      </w:pPr>
      <w:r>
        <w:t>Right click on “gc_hotels_aug16” -&gt; “Create layer from selected features” and rename “</w:t>
      </w:r>
      <w:proofErr w:type="spellStart"/>
      <w:r>
        <w:t>FloridaHotels</w:t>
      </w:r>
      <w:proofErr w:type="spellEnd"/>
      <w:r>
        <w:t>”</w:t>
      </w:r>
    </w:p>
    <w:p w:rsidR="001F491B" w:rsidRDefault="001F491B" w:rsidP="003F4FC4">
      <w:pPr>
        <w:pStyle w:val="ListParagraph"/>
        <w:numPr>
          <w:ilvl w:val="1"/>
          <w:numId w:val="6"/>
        </w:numPr>
      </w:pPr>
      <w:r w:rsidRPr="005046E1">
        <w:rPr>
          <w:b/>
        </w:rPr>
        <w:t xml:space="preserve">Step 2: </w:t>
      </w:r>
      <w:r>
        <w:t xml:space="preserve">Select city/cities of interest: </w:t>
      </w:r>
    </w:p>
    <w:p w:rsidR="001F491B" w:rsidRDefault="001F491B" w:rsidP="001F491B">
      <w:pPr>
        <w:pStyle w:val="ListParagraph"/>
        <w:numPr>
          <w:ilvl w:val="2"/>
          <w:numId w:val="6"/>
        </w:numPr>
      </w:pPr>
      <w:r>
        <w:t>Select By Attributes -&gt; “CITY” = ‘FORT LAUDERDALE’</w:t>
      </w:r>
    </w:p>
    <w:p w:rsidR="001F491B" w:rsidRDefault="001F491B" w:rsidP="001F491B">
      <w:pPr>
        <w:pStyle w:val="ListParagraph"/>
        <w:numPr>
          <w:ilvl w:val="2"/>
          <w:numId w:val="6"/>
        </w:numPr>
      </w:pPr>
      <w:r>
        <w:t>Right click on “</w:t>
      </w:r>
      <w:proofErr w:type="spellStart"/>
      <w:r>
        <w:t>FloridaHotels</w:t>
      </w:r>
      <w:proofErr w:type="spellEnd"/>
      <w:r>
        <w:t xml:space="preserve">” </w:t>
      </w:r>
      <w:proofErr w:type="spellStart"/>
      <w:r>
        <w:t>shapefile</w:t>
      </w:r>
      <w:proofErr w:type="spellEnd"/>
      <w:r>
        <w:t xml:space="preserve"> -&gt; “Create layer from selected features” and rename “</w:t>
      </w:r>
      <w:proofErr w:type="spellStart"/>
      <w:r>
        <w:t>FortLauderdale</w:t>
      </w:r>
      <w:r w:rsidR="00AF3F53">
        <w:t>Hotels</w:t>
      </w:r>
      <w:proofErr w:type="spellEnd"/>
      <w:r>
        <w:t>”</w:t>
      </w:r>
    </w:p>
    <w:p w:rsidR="001F491B" w:rsidRDefault="001F491B" w:rsidP="001F491B">
      <w:pPr>
        <w:pStyle w:val="ListParagraph"/>
        <w:numPr>
          <w:ilvl w:val="2"/>
          <w:numId w:val="6"/>
        </w:numPr>
      </w:pPr>
      <w:r>
        <w:t>Repeat as necessary for cities of interest</w:t>
      </w:r>
    </w:p>
    <w:p w:rsidR="001F491B" w:rsidRDefault="001F491B" w:rsidP="003F4FC4">
      <w:pPr>
        <w:pStyle w:val="ListParagraph"/>
        <w:numPr>
          <w:ilvl w:val="1"/>
          <w:numId w:val="6"/>
        </w:numPr>
      </w:pPr>
      <w:r w:rsidRPr="005046E1">
        <w:rPr>
          <w:b/>
        </w:rPr>
        <w:t>Step 3:</w:t>
      </w:r>
      <w:r>
        <w:t xml:space="preserve"> Geocode hotel addresses:</w:t>
      </w:r>
    </w:p>
    <w:p w:rsidR="00AF3AC1" w:rsidRDefault="00954086" w:rsidP="00AF3AC1">
      <w:pPr>
        <w:pStyle w:val="ListParagraph"/>
        <w:numPr>
          <w:ilvl w:val="2"/>
          <w:numId w:val="6"/>
        </w:numPr>
      </w:pPr>
      <w:r>
        <w:t>Use</w:t>
      </w:r>
      <w:r w:rsidR="00AF3F53">
        <w:t xml:space="preserve"> “Geocode Addresses”</w:t>
      </w:r>
      <w:r>
        <w:t xml:space="preserve"> tool</w:t>
      </w:r>
    </w:p>
    <w:p w:rsidR="00AF3F53" w:rsidRDefault="00AF3F53" w:rsidP="00AF3F53">
      <w:pPr>
        <w:pStyle w:val="ListParagraph"/>
        <w:numPr>
          <w:ilvl w:val="3"/>
          <w:numId w:val="6"/>
        </w:numPr>
      </w:pPr>
      <w:r>
        <w:t>Input = “</w:t>
      </w:r>
      <w:proofErr w:type="spellStart"/>
      <w:r>
        <w:t>FortLauderdaleHotels</w:t>
      </w:r>
      <w:proofErr w:type="spellEnd"/>
      <w:r>
        <w:t>”</w:t>
      </w:r>
    </w:p>
    <w:p w:rsidR="00AF3F53" w:rsidRDefault="00AF3F53" w:rsidP="00AF3F53">
      <w:pPr>
        <w:pStyle w:val="ListParagraph"/>
        <w:numPr>
          <w:ilvl w:val="3"/>
          <w:numId w:val="6"/>
        </w:numPr>
      </w:pPr>
      <w:r>
        <w:t>Output = “</w:t>
      </w:r>
      <w:proofErr w:type="spellStart"/>
      <w:r>
        <w:t>GeocodedFortLauderdaleHotels</w:t>
      </w:r>
      <w:proofErr w:type="spellEnd"/>
      <w:r>
        <w:t>”</w:t>
      </w:r>
    </w:p>
    <w:p w:rsidR="00AF3F53" w:rsidRDefault="00AF3F53" w:rsidP="00AF3F53">
      <w:pPr>
        <w:pStyle w:val="ListParagraph"/>
        <w:numPr>
          <w:ilvl w:val="2"/>
          <w:numId w:val="6"/>
        </w:numPr>
      </w:pPr>
      <w:r>
        <w:t>Repeat as necessary for cities of interest</w:t>
      </w:r>
    </w:p>
    <w:p w:rsidR="00AF3F53" w:rsidRDefault="00C66153" w:rsidP="00AF3F53">
      <w:pPr>
        <w:pStyle w:val="ListParagraph"/>
        <w:numPr>
          <w:ilvl w:val="1"/>
          <w:numId w:val="6"/>
        </w:numPr>
      </w:pPr>
      <w:r w:rsidRPr="005046E1">
        <w:rPr>
          <w:b/>
        </w:rPr>
        <w:t>Step 4:</w:t>
      </w:r>
      <w:r>
        <w:t xml:space="preserve"> Select only hotels on or near </w:t>
      </w:r>
      <w:r w:rsidR="00AF3F53">
        <w:t>the beach (i.e., those not separated from the beach by a bay)</w:t>
      </w:r>
      <w:r w:rsidR="00F5741A">
        <w:t>.</w:t>
      </w:r>
    </w:p>
    <w:p w:rsidR="00AF3F53" w:rsidRDefault="00C66153" w:rsidP="00AF3F53">
      <w:pPr>
        <w:pStyle w:val="ListParagraph"/>
        <w:numPr>
          <w:ilvl w:val="2"/>
          <w:numId w:val="6"/>
        </w:numPr>
      </w:pPr>
      <w:r>
        <w:t xml:space="preserve">Select Features -&gt; using the World Imagery </w:t>
      </w:r>
      <w:proofErr w:type="spellStart"/>
      <w:r>
        <w:t>basemap</w:t>
      </w:r>
      <w:proofErr w:type="spellEnd"/>
      <w:r>
        <w:t xml:space="preserve"> as a guide, click and drag to select all hotels between any bays and the beach</w:t>
      </w:r>
    </w:p>
    <w:p w:rsidR="00C66153" w:rsidRDefault="00C66153" w:rsidP="00C66153">
      <w:pPr>
        <w:pStyle w:val="ListParagraph"/>
        <w:numPr>
          <w:ilvl w:val="2"/>
          <w:numId w:val="6"/>
        </w:numPr>
      </w:pPr>
      <w:r>
        <w:t>Right click on “</w:t>
      </w:r>
      <w:proofErr w:type="spellStart"/>
      <w:r>
        <w:t>GeocodedFortLauderdaleHotels</w:t>
      </w:r>
      <w:proofErr w:type="spellEnd"/>
      <w:r>
        <w:t>” -&gt; “Create layer from selected features” and rename “</w:t>
      </w:r>
      <w:proofErr w:type="spellStart"/>
      <w:r>
        <w:t>BeachfrontFortLauderdaleHotelsGeocoded</w:t>
      </w:r>
      <w:proofErr w:type="spellEnd"/>
      <w:r>
        <w:t>”</w:t>
      </w:r>
    </w:p>
    <w:p w:rsidR="00C66153" w:rsidRDefault="00C279D1" w:rsidP="00AF3F53">
      <w:pPr>
        <w:pStyle w:val="ListParagraph"/>
        <w:numPr>
          <w:ilvl w:val="2"/>
          <w:numId w:val="6"/>
        </w:numPr>
      </w:pPr>
      <w:r>
        <w:lastRenderedPageBreak/>
        <w:t>Repeat as necessary for cities of interest</w:t>
      </w:r>
    </w:p>
    <w:p w:rsidR="00954086" w:rsidRDefault="00954086" w:rsidP="00954086">
      <w:pPr>
        <w:pStyle w:val="ListParagraph"/>
        <w:numPr>
          <w:ilvl w:val="1"/>
          <w:numId w:val="6"/>
        </w:numPr>
      </w:pPr>
      <w:r w:rsidRPr="005046E1">
        <w:rPr>
          <w:b/>
        </w:rPr>
        <w:t xml:space="preserve">Step 5: </w:t>
      </w:r>
      <w:r>
        <w:t>Merge all hotel layers</w:t>
      </w:r>
    </w:p>
    <w:p w:rsidR="00954086" w:rsidRDefault="00954086" w:rsidP="00954086">
      <w:pPr>
        <w:pStyle w:val="ListParagraph"/>
        <w:numPr>
          <w:ilvl w:val="2"/>
          <w:numId w:val="6"/>
        </w:numPr>
      </w:pPr>
      <w:r>
        <w:t>Use “Merge (Data Management)” tool</w:t>
      </w:r>
    </w:p>
    <w:p w:rsidR="00954086" w:rsidRDefault="00954086" w:rsidP="00954086">
      <w:pPr>
        <w:pStyle w:val="ListParagraph"/>
        <w:numPr>
          <w:ilvl w:val="2"/>
          <w:numId w:val="4"/>
        </w:numPr>
      </w:pPr>
      <w:r>
        <w:t xml:space="preserve">Input Datasets = </w:t>
      </w:r>
      <w:proofErr w:type="spellStart"/>
      <w:r>
        <w:t>BeachfrontFortLauderdaleHotelsGeocoded</w:t>
      </w:r>
      <w:proofErr w:type="spellEnd"/>
      <w:r>
        <w:t xml:space="preserve"> + </w:t>
      </w:r>
      <w:proofErr w:type="spellStart"/>
      <w:r>
        <w:t>BeachfrontXHotelsGeocoded</w:t>
      </w:r>
      <w:proofErr w:type="spellEnd"/>
      <w:r>
        <w:t xml:space="preserve"> (add cities as necessary)</w:t>
      </w:r>
    </w:p>
    <w:p w:rsidR="00954086" w:rsidRDefault="00954086" w:rsidP="00954086">
      <w:pPr>
        <w:pStyle w:val="ListParagraph"/>
        <w:numPr>
          <w:ilvl w:val="2"/>
          <w:numId w:val="6"/>
        </w:numPr>
      </w:pPr>
      <w:r>
        <w:t xml:space="preserve">Output Dataset = </w:t>
      </w:r>
      <w:r w:rsidR="00955492">
        <w:t>“</w:t>
      </w:r>
      <w:proofErr w:type="spellStart"/>
      <w:r w:rsidR="00955492">
        <w:t>AllBeachfrontHotels</w:t>
      </w:r>
      <w:proofErr w:type="spellEnd"/>
      <w:r w:rsidR="00955492">
        <w:t>”</w:t>
      </w:r>
    </w:p>
    <w:p w:rsidR="003F4FC4" w:rsidRDefault="003F4FC4" w:rsidP="003F4FC4">
      <w:pPr>
        <w:pStyle w:val="ListParagraph"/>
        <w:numPr>
          <w:ilvl w:val="0"/>
          <w:numId w:val="6"/>
        </w:numPr>
      </w:pPr>
      <w:r>
        <w:t xml:space="preserve">Coral and </w:t>
      </w:r>
      <w:proofErr w:type="spellStart"/>
      <w:r>
        <w:t>hardbottom</w:t>
      </w:r>
      <w:proofErr w:type="spellEnd"/>
      <w:r>
        <w:t xml:space="preserve"> habitat </w:t>
      </w:r>
      <w:proofErr w:type="spellStart"/>
      <w:r>
        <w:t>shapefile</w:t>
      </w:r>
      <w:proofErr w:type="spellEnd"/>
    </w:p>
    <w:p w:rsidR="001624DB" w:rsidRDefault="001624DB" w:rsidP="003F4FC4">
      <w:pPr>
        <w:pStyle w:val="ListParagraph"/>
        <w:numPr>
          <w:ilvl w:val="1"/>
          <w:numId w:val="6"/>
        </w:numPr>
      </w:pPr>
      <w:r>
        <w:t>Select only coral reefs:</w:t>
      </w:r>
    </w:p>
    <w:p w:rsidR="003F4FC4" w:rsidRDefault="003F4FC4" w:rsidP="001624DB">
      <w:pPr>
        <w:pStyle w:val="ListParagraph"/>
        <w:numPr>
          <w:ilvl w:val="2"/>
          <w:numId w:val="6"/>
        </w:numPr>
      </w:pPr>
      <w:r>
        <w:t>Select by Attributes -&gt; “DESCRIPT” = ‘Coral Reef’</w:t>
      </w:r>
    </w:p>
    <w:p w:rsidR="001624DB" w:rsidRPr="003F4FC4" w:rsidRDefault="001624DB" w:rsidP="001624DB">
      <w:pPr>
        <w:pStyle w:val="ListParagraph"/>
        <w:numPr>
          <w:ilvl w:val="2"/>
          <w:numId w:val="6"/>
        </w:numPr>
      </w:pPr>
      <w:r>
        <w:t>Right click on “</w:t>
      </w:r>
      <w:proofErr w:type="spellStart"/>
      <w:r>
        <w:t>Coral_and_Hard_Bottom_Habitats_in_Florida</w:t>
      </w:r>
      <w:proofErr w:type="spellEnd"/>
      <w:r>
        <w:t>” -&gt; “Create layer from selected features” and rename “</w:t>
      </w:r>
      <w:proofErr w:type="spellStart"/>
      <w:r>
        <w:t>CoralDistribution</w:t>
      </w:r>
      <w:proofErr w:type="spellEnd"/>
      <w:r>
        <w:t>”</w:t>
      </w:r>
    </w:p>
    <w:p w:rsidR="0038332B" w:rsidRDefault="0038332B" w:rsidP="0038332B">
      <w:pPr>
        <w:pStyle w:val="Heading1"/>
      </w:pPr>
      <w:r>
        <w:t>Measuring Beach Width</w:t>
      </w:r>
    </w:p>
    <w:p w:rsidR="000E676A" w:rsidRDefault="00A0005F" w:rsidP="007E519D">
      <w:pPr>
        <w:pStyle w:val="ListParagraph"/>
        <w:numPr>
          <w:ilvl w:val="0"/>
          <w:numId w:val="4"/>
        </w:numPr>
      </w:pPr>
      <w:r w:rsidRPr="003723E2">
        <w:rPr>
          <w:b/>
        </w:rPr>
        <w:t>Step 1:</w:t>
      </w:r>
      <w:r>
        <w:t xml:space="preserve"> Create line </w:t>
      </w:r>
      <w:r w:rsidR="00957ED9">
        <w:t xml:space="preserve">and points </w:t>
      </w:r>
      <w:r>
        <w:t>along shore</w:t>
      </w:r>
    </w:p>
    <w:p w:rsidR="0038332B" w:rsidRDefault="007E519D" w:rsidP="00A0005F">
      <w:pPr>
        <w:pStyle w:val="ListParagraph"/>
        <w:numPr>
          <w:ilvl w:val="1"/>
          <w:numId w:val="4"/>
        </w:numPr>
      </w:pPr>
      <w:r>
        <w:t>Right click geodatabase -&gt; “New” -&gt; “Feature Class” -&gt; Enter Name “</w:t>
      </w:r>
      <w:proofErr w:type="spellStart"/>
      <w:r>
        <w:t>Shoreline</w:t>
      </w:r>
      <w:r w:rsidR="00957ED9">
        <w:t>Fort</w:t>
      </w:r>
      <w:r>
        <w:t>Lauderdale</w:t>
      </w:r>
      <w:proofErr w:type="spellEnd"/>
      <w:r>
        <w:t>”</w:t>
      </w:r>
    </w:p>
    <w:p w:rsidR="007E519D" w:rsidRDefault="007E519D" w:rsidP="007E519D">
      <w:pPr>
        <w:pStyle w:val="ListParagraph"/>
        <w:numPr>
          <w:ilvl w:val="1"/>
          <w:numId w:val="4"/>
        </w:numPr>
      </w:pPr>
      <w:r>
        <w:t>Type of features stored in this feature class: Line Features</w:t>
      </w:r>
    </w:p>
    <w:p w:rsidR="007E519D" w:rsidRDefault="007E519D" w:rsidP="00A0005F">
      <w:pPr>
        <w:pStyle w:val="ListParagraph"/>
        <w:numPr>
          <w:ilvl w:val="1"/>
          <w:numId w:val="4"/>
        </w:numPr>
      </w:pPr>
      <w:r>
        <w:t>Enter editing session. Choose the workspace you created in step 1a</w:t>
      </w:r>
    </w:p>
    <w:p w:rsidR="007E519D" w:rsidRDefault="007E519D" w:rsidP="00A0005F">
      <w:pPr>
        <w:pStyle w:val="ListParagraph"/>
        <w:numPr>
          <w:ilvl w:val="1"/>
          <w:numId w:val="4"/>
        </w:numPr>
      </w:pPr>
      <w:r>
        <w:t>Construction Tools -&gt; Line</w:t>
      </w:r>
    </w:p>
    <w:p w:rsidR="007E519D" w:rsidRDefault="007E519D" w:rsidP="00A0005F">
      <w:pPr>
        <w:pStyle w:val="ListParagraph"/>
        <w:numPr>
          <w:ilvl w:val="1"/>
          <w:numId w:val="4"/>
        </w:numPr>
      </w:pPr>
      <w:r>
        <w:t>Zoom in and trace where the ocean intersects the beach for the length of the city</w:t>
      </w:r>
      <w:r w:rsidR="00957ED9">
        <w:t>. A new line is created every time you click</w:t>
      </w:r>
    </w:p>
    <w:p w:rsidR="007E519D" w:rsidRDefault="007E519D" w:rsidP="00A0005F">
      <w:pPr>
        <w:pStyle w:val="ListParagraph"/>
        <w:numPr>
          <w:ilvl w:val="1"/>
          <w:numId w:val="4"/>
        </w:numPr>
      </w:pPr>
      <w:r>
        <w:t>Save edits and stop editing</w:t>
      </w:r>
    </w:p>
    <w:p w:rsidR="00957ED9" w:rsidRDefault="00957ED9" w:rsidP="00A0005F">
      <w:pPr>
        <w:pStyle w:val="ListParagraph"/>
        <w:numPr>
          <w:ilvl w:val="1"/>
          <w:numId w:val="4"/>
        </w:numPr>
      </w:pPr>
      <w:r>
        <w:t>Use tool “Generate Points Along Lines”</w:t>
      </w:r>
    </w:p>
    <w:p w:rsidR="00957ED9" w:rsidRDefault="00957ED9" w:rsidP="00957ED9">
      <w:pPr>
        <w:pStyle w:val="ListParagraph"/>
        <w:numPr>
          <w:ilvl w:val="2"/>
          <w:numId w:val="4"/>
        </w:numPr>
      </w:pPr>
      <w:r>
        <w:t>Input = “</w:t>
      </w:r>
      <w:proofErr w:type="spellStart"/>
      <w:r>
        <w:t>ShorelineFortLauderdale</w:t>
      </w:r>
      <w:proofErr w:type="spellEnd"/>
      <w:r>
        <w:t>”</w:t>
      </w:r>
    </w:p>
    <w:p w:rsidR="00957ED9" w:rsidRDefault="00957ED9" w:rsidP="00957ED9">
      <w:pPr>
        <w:pStyle w:val="ListParagraph"/>
        <w:numPr>
          <w:ilvl w:val="2"/>
          <w:numId w:val="4"/>
        </w:numPr>
      </w:pPr>
      <w:r>
        <w:t>Output</w:t>
      </w:r>
      <w:r w:rsidR="00121A6A">
        <w:t xml:space="preserve"> </w:t>
      </w:r>
      <w:r>
        <w:t>= “</w:t>
      </w:r>
      <w:proofErr w:type="spellStart"/>
      <w:r>
        <w:t>ShorelinePointsFortLauderdale</w:t>
      </w:r>
      <w:proofErr w:type="spellEnd"/>
      <w:r>
        <w:t>”</w:t>
      </w:r>
    </w:p>
    <w:p w:rsidR="00121A6A" w:rsidRDefault="00121A6A" w:rsidP="00957ED9">
      <w:pPr>
        <w:pStyle w:val="ListParagraph"/>
        <w:numPr>
          <w:ilvl w:val="2"/>
          <w:numId w:val="4"/>
        </w:numPr>
      </w:pPr>
      <w:r>
        <w:t>Point placement = DISTANCE</w:t>
      </w:r>
    </w:p>
    <w:p w:rsidR="00121A6A" w:rsidRDefault="00121A6A" w:rsidP="00957ED9">
      <w:pPr>
        <w:pStyle w:val="ListParagraph"/>
        <w:numPr>
          <w:ilvl w:val="2"/>
          <w:numId w:val="4"/>
        </w:numPr>
      </w:pPr>
      <w:r>
        <w:t>Distance = 30 meters</w:t>
      </w:r>
    </w:p>
    <w:p w:rsidR="007E519D" w:rsidRDefault="007E519D" w:rsidP="00A0005F">
      <w:pPr>
        <w:pStyle w:val="ListParagraph"/>
        <w:numPr>
          <w:ilvl w:val="1"/>
          <w:numId w:val="4"/>
        </w:numPr>
      </w:pPr>
      <w:r>
        <w:t>Repeat as necessary for cities of interest</w:t>
      </w:r>
    </w:p>
    <w:p w:rsidR="00A0005F" w:rsidRDefault="00A0005F" w:rsidP="0038332B">
      <w:pPr>
        <w:pStyle w:val="ListParagraph"/>
        <w:numPr>
          <w:ilvl w:val="0"/>
          <w:numId w:val="4"/>
        </w:numPr>
      </w:pPr>
      <w:r w:rsidRPr="003723E2">
        <w:rPr>
          <w:b/>
        </w:rPr>
        <w:t>Step 2:</w:t>
      </w:r>
      <w:r>
        <w:t xml:space="preserve"> Create line</w:t>
      </w:r>
      <w:r w:rsidR="00957ED9">
        <w:t xml:space="preserve"> and points</w:t>
      </w:r>
      <w:r>
        <w:t xml:space="preserve"> along beach</w:t>
      </w:r>
    </w:p>
    <w:p w:rsidR="00121A6A" w:rsidRDefault="00121A6A" w:rsidP="00121A6A">
      <w:pPr>
        <w:pStyle w:val="ListParagraph"/>
        <w:numPr>
          <w:ilvl w:val="1"/>
          <w:numId w:val="4"/>
        </w:numPr>
      </w:pPr>
      <w:r>
        <w:t>Right click geodatabase -&gt; “New” -&gt; “Feature Class” -&gt; Enter Name “</w:t>
      </w:r>
      <w:proofErr w:type="spellStart"/>
      <w:r>
        <w:t>BeachFortLauderdale</w:t>
      </w:r>
      <w:proofErr w:type="spellEnd"/>
      <w:r>
        <w:t>”</w:t>
      </w:r>
    </w:p>
    <w:p w:rsidR="00121A6A" w:rsidRDefault="00121A6A" w:rsidP="00121A6A">
      <w:pPr>
        <w:pStyle w:val="ListParagraph"/>
        <w:numPr>
          <w:ilvl w:val="1"/>
          <w:numId w:val="4"/>
        </w:numPr>
      </w:pPr>
      <w:r>
        <w:t>Repeat steps 1b-d</w:t>
      </w:r>
    </w:p>
    <w:p w:rsidR="00121A6A" w:rsidRDefault="00121A6A" w:rsidP="00121A6A">
      <w:pPr>
        <w:pStyle w:val="ListParagraph"/>
        <w:numPr>
          <w:ilvl w:val="1"/>
          <w:numId w:val="4"/>
        </w:numPr>
      </w:pPr>
      <w:r>
        <w:t>Zoom in and trace the start of the beach for the length of the city. Save edits and stop editing</w:t>
      </w:r>
    </w:p>
    <w:p w:rsidR="00121A6A" w:rsidRDefault="00121A6A" w:rsidP="00121A6A">
      <w:pPr>
        <w:pStyle w:val="ListParagraph"/>
        <w:numPr>
          <w:ilvl w:val="1"/>
          <w:numId w:val="4"/>
        </w:numPr>
      </w:pPr>
      <w:r>
        <w:t>Use tool “Generate Points Along Lines”</w:t>
      </w:r>
    </w:p>
    <w:p w:rsidR="00121A6A" w:rsidRDefault="00121A6A" w:rsidP="00121A6A">
      <w:pPr>
        <w:pStyle w:val="ListParagraph"/>
        <w:numPr>
          <w:ilvl w:val="2"/>
          <w:numId w:val="4"/>
        </w:numPr>
      </w:pPr>
      <w:r>
        <w:t>Input = “</w:t>
      </w:r>
      <w:proofErr w:type="spellStart"/>
      <w:r>
        <w:t>BeachFortLauderdale</w:t>
      </w:r>
      <w:proofErr w:type="spellEnd"/>
      <w:r>
        <w:t>”</w:t>
      </w:r>
    </w:p>
    <w:p w:rsidR="00121A6A" w:rsidRDefault="00121A6A" w:rsidP="00121A6A">
      <w:pPr>
        <w:pStyle w:val="ListParagraph"/>
        <w:numPr>
          <w:ilvl w:val="2"/>
          <w:numId w:val="4"/>
        </w:numPr>
      </w:pPr>
      <w:r>
        <w:t>Output = “</w:t>
      </w:r>
      <w:proofErr w:type="spellStart"/>
      <w:r>
        <w:t>BeachPointsFortLauderdale</w:t>
      </w:r>
      <w:proofErr w:type="spellEnd"/>
      <w:r>
        <w:t>”</w:t>
      </w:r>
    </w:p>
    <w:p w:rsidR="00121A6A" w:rsidRDefault="00121A6A" w:rsidP="00121A6A">
      <w:pPr>
        <w:pStyle w:val="ListParagraph"/>
        <w:numPr>
          <w:ilvl w:val="2"/>
          <w:numId w:val="4"/>
        </w:numPr>
      </w:pPr>
      <w:r>
        <w:t>Point placement = DISTANCE</w:t>
      </w:r>
    </w:p>
    <w:p w:rsidR="00121A6A" w:rsidRDefault="00121A6A" w:rsidP="00121A6A">
      <w:pPr>
        <w:pStyle w:val="ListParagraph"/>
        <w:numPr>
          <w:ilvl w:val="2"/>
          <w:numId w:val="4"/>
        </w:numPr>
      </w:pPr>
      <w:r>
        <w:t>Distance = 30 meters</w:t>
      </w:r>
    </w:p>
    <w:p w:rsidR="00121A6A" w:rsidRDefault="00121A6A" w:rsidP="00121A6A">
      <w:pPr>
        <w:pStyle w:val="ListParagraph"/>
        <w:numPr>
          <w:ilvl w:val="1"/>
          <w:numId w:val="4"/>
        </w:numPr>
      </w:pPr>
      <w:r>
        <w:t>Repeat as necessary for cities of interest</w:t>
      </w:r>
    </w:p>
    <w:p w:rsidR="00121A6A" w:rsidRDefault="00121A6A" w:rsidP="00121A6A">
      <w:pPr>
        <w:pStyle w:val="ListParagraph"/>
        <w:numPr>
          <w:ilvl w:val="0"/>
          <w:numId w:val="4"/>
        </w:numPr>
      </w:pPr>
      <w:r w:rsidRPr="003723E2">
        <w:rPr>
          <w:b/>
        </w:rPr>
        <w:t>Step 3:</w:t>
      </w:r>
      <w:r>
        <w:t xml:space="preserve"> Merge beach and shoreline points for all cities</w:t>
      </w:r>
    </w:p>
    <w:p w:rsidR="00121A6A" w:rsidRDefault="00121A6A" w:rsidP="00121A6A">
      <w:pPr>
        <w:pStyle w:val="ListParagraph"/>
        <w:numPr>
          <w:ilvl w:val="1"/>
          <w:numId w:val="4"/>
        </w:numPr>
      </w:pPr>
      <w:r>
        <w:t>Use Merge (Data Management) tool</w:t>
      </w:r>
    </w:p>
    <w:p w:rsidR="00121A6A" w:rsidRDefault="00954086" w:rsidP="00121A6A">
      <w:pPr>
        <w:pStyle w:val="ListParagraph"/>
        <w:numPr>
          <w:ilvl w:val="2"/>
          <w:numId w:val="4"/>
        </w:numPr>
      </w:pPr>
      <w:r>
        <w:t>Input Datasets =</w:t>
      </w:r>
      <w:r w:rsidR="00121A6A">
        <w:t xml:space="preserve"> </w:t>
      </w:r>
      <w:proofErr w:type="spellStart"/>
      <w:r w:rsidR="00121A6A">
        <w:t>ShorelinePointsFortLauderdale</w:t>
      </w:r>
      <w:proofErr w:type="spellEnd"/>
      <w:r w:rsidR="00121A6A">
        <w:t xml:space="preserve"> + </w:t>
      </w:r>
      <w:proofErr w:type="spellStart"/>
      <w:r w:rsidR="00121A6A">
        <w:t>ShorelinePointsX</w:t>
      </w:r>
      <w:proofErr w:type="spellEnd"/>
      <w:r w:rsidR="00121A6A">
        <w:t xml:space="preserve"> (add cities as necessary)</w:t>
      </w:r>
    </w:p>
    <w:p w:rsidR="00121A6A" w:rsidRDefault="00121A6A" w:rsidP="00121A6A">
      <w:pPr>
        <w:pStyle w:val="ListParagraph"/>
        <w:numPr>
          <w:ilvl w:val="2"/>
          <w:numId w:val="4"/>
        </w:numPr>
      </w:pPr>
      <w:r>
        <w:lastRenderedPageBreak/>
        <w:t>Output Dataset = “</w:t>
      </w:r>
      <w:proofErr w:type="spellStart"/>
      <w:r>
        <w:t>ShorelinePointsAllCities</w:t>
      </w:r>
      <w:proofErr w:type="spellEnd"/>
      <w:r>
        <w:t>”</w:t>
      </w:r>
    </w:p>
    <w:p w:rsidR="00121A6A" w:rsidRDefault="00121A6A" w:rsidP="00121A6A">
      <w:pPr>
        <w:pStyle w:val="ListParagraph"/>
        <w:numPr>
          <w:ilvl w:val="1"/>
          <w:numId w:val="4"/>
        </w:numPr>
      </w:pPr>
      <w:r>
        <w:t xml:space="preserve">Repeat step 3a using input datasets </w:t>
      </w:r>
      <w:proofErr w:type="spellStart"/>
      <w:r>
        <w:t>BeachPoints</w:t>
      </w:r>
      <w:r w:rsidR="00F05444">
        <w:t>FortLauderdale</w:t>
      </w:r>
      <w:proofErr w:type="spellEnd"/>
      <w:r w:rsidR="00F05444">
        <w:t xml:space="preserve"> + </w:t>
      </w:r>
      <w:proofErr w:type="spellStart"/>
      <w:r w:rsidR="00F05444">
        <w:t>BeachPointsX</w:t>
      </w:r>
      <w:proofErr w:type="spellEnd"/>
      <w:r w:rsidR="00F05444">
        <w:t>. Output Dataset = “</w:t>
      </w:r>
      <w:proofErr w:type="spellStart"/>
      <w:r w:rsidR="00F05444">
        <w:t>BeachPointsAllCities</w:t>
      </w:r>
      <w:proofErr w:type="spellEnd"/>
      <w:r w:rsidR="00F05444">
        <w:t>”</w:t>
      </w:r>
    </w:p>
    <w:p w:rsidR="00A73D49" w:rsidRDefault="004D0A17" w:rsidP="003723E2">
      <w:pPr>
        <w:pStyle w:val="ListParagraph"/>
        <w:numPr>
          <w:ilvl w:val="0"/>
          <w:numId w:val="4"/>
        </w:numPr>
      </w:pPr>
      <w:r w:rsidRPr="004D0A17">
        <w:rPr>
          <w:b/>
        </w:rPr>
        <w:t>Step 4:</w:t>
      </w:r>
      <w:r>
        <w:t xml:space="preserve"> </w:t>
      </w:r>
      <w:r w:rsidR="00A73D49">
        <w:t xml:space="preserve">Measure </w:t>
      </w:r>
      <w:r w:rsidR="001462F9">
        <w:t>distance to beach for</w:t>
      </w:r>
      <w:r w:rsidR="00A73D49">
        <w:t xml:space="preserve"> each individual hotel</w:t>
      </w:r>
    </w:p>
    <w:p w:rsidR="00F500C0" w:rsidRDefault="007441EA" w:rsidP="00F500C0">
      <w:pPr>
        <w:pStyle w:val="ListParagraph"/>
        <w:numPr>
          <w:ilvl w:val="1"/>
          <w:numId w:val="4"/>
        </w:numPr>
      </w:pPr>
      <w:r>
        <w:t>Use Near (Analysis) tool</w:t>
      </w:r>
    </w:p>
    <w:p w:rsidR="007441EA" w:rsidRDefault="007441EA" w:rsidP="007441EA">
      <w:pPr>
        <w:pStyle w:val="ListParagraph"/>
        <w:numPr>
          <w:ilvl w:val="2"/>
          <w:numId w:val="4"/>
        </w:numPr>
      </w:pPr>
      <w:r>
        <w:t xml:space="preserve">Input Features = </w:t>
      </w:r>
      <w:r w:rsidR="00A77DF8">
        <w:t>“</w:t>
      </w:r>
      <w:proofErr w:type="spellStart"/>
      <w:r w:rsidR="00A77DF8">
        <w:t>AllBeachfrontHotels</w:t>
      </w:r>
      <w:proofErr w:type="spellEnd"/>
      <w:r w:rsidR="00A77DF8">
        <w:t>”</w:t>
      </w:r>
    </w:p>
    <w:p w:rsidR="007441EA" w:rsidRDefault="007441EA" w:rsidP="007441EA">
      <w:pPr>
        <w:pStyle w:val="ListParagraph"/>
        <w:numPr>
          <w:ilvl w:val="2"/>
          <w:numId w:val="4"/>
        </w:numPr>
      </w:pPr>
      <w:r>
        <w:t xml:space="preserve">Near Features = </w:t>
      </w:r>
      <w:r w:rsidR="001462F9">
        <w:t>“</w:t>
      </w:r>
      <w:proofErr w:type="spellStart"/>
      <w:r w:rsidR="001462F9">
        <w:t>BeachPointsAllCities</w:t>
      </w:r>
      <w:proofErr w:type="spellEnd"/>
      <w:r w:rsidR="001462F9">
        <w:t>”</w:t>
      </w:r>
    </w:p>
    <w:p w:rsidR="001462F9" w:rsidRDefault="001462F9" w:rsidP="007441EA">
      <w:pPr>
        <w:pStyle w:val="ListParagraph"/>
        <w:numPr>
          <w:ilvl w:val="2"/>
          <w:numId w:val="4"/>
        </w:numPr>
      </w:pPr>
      <w:r>
        <w:t>Method = GEODESIC</w:t>
      </w:r>
    </w:p>
    <w:p w:rsidR="00085DEB" w:rsidRDefault="001462F9" w:rsidP="00085DEB">
      <w:pPr>
        <w:pStyle w:val="ListParagraph"/>
        <w:numPr>
          <w:ilvl w:val="2"/>
          <w:numId w:val="4"/>
        </w:numPr>
      </w:pPr>
      <w:r>
        <w:t>Check attribute table for “</w:t>
      </w:r>
      <w:proofErr w:type="spellStart"/>
      <w:r>
        <w:t>AllBeachfrontHotels</w:t>
      </w:r>
      <w:proofErr w:type="spellEnd"/>
      <w:r>
        <w:t>”</w:t>
      </w:r>
    </w:p>
    <w:p w:rsidR="00085DEB" w:rsidRDefault="00085DEB" w:rsidP="001462F9">
      <w:pPr>
        <w:pStyle w:val="ListParagraph"/>
        <w:numPr>
          <w:ilvl w:val="0"/>
          <w:numId w:val="4"/>
        </w:numPr>
      </w:pPr>
      <w:r w:rsidRPr="003723E2">
        <w:rPr>
          <w:b/>
        </w:rPr>
        <w:t>Step 5:</w:t>
      </w:r>
      <w:r w:rsidR="003723E2">
        <w:t xml:space="preserve"> Export d</w:t>
      </w:r>
      <w:r>
        <w:t>ata</w:t>
      </w:r>
      <w:r w:rsidR="003723E2">
        <w:t xml:space="preserve"> to Excel</w:t>
      </w:r>
    </w:p>
    <w:p w:rsidR="003723E2" w:rsidRDefault="003723E2" w:rsidP="00085DEB">
      <w:pPr>
        <w:pStyle w:val="ListParagraph"/>
        <w:numPr>
          <w:ilvl w:val="1"/>
          <w:numId w:val="4"/>
        </w:numPr>
      </w:pPr>
      <w:r>
        <w:t>Use “Table to Excel (Conversion)” tool</w:t>
      </w:r>
    </w:p>
    <w:p w:rsidR="00085DEB" w:rsidRDefault="003723E2" w:rsidP="00085DEB">
      <w:pPr>
        <w:pStyle w:val="ListParagraph"/>
        <w:numPr>
          <w:ilvl w:val="1"/>
          <w:numId w:val="4"/>
        </w:numPr>
      </w:pPr>
      <w:r>
        <w:t>Input Table =</w:t>
      </w:r>
      <w:r w:rsidR="00085DEB">
        <w:t xml:space="preserve"> “</w:t>
      </w:r>
      <w:proofErr w:type="spellStart"/>
      <w:r w:rsidR="00085DEB">
        <w:t>AllBeachfrontHotels</w:t>
      </w:r>
      <w:proofErr w:type="spellEnd"/>
      <w:r w:rsidR="00085DEB">
        <w:t>”</w:t>
      </w:r>
    </w:p>
    <w:p w:rsidR="00085DEB" w:rsidRDefault="00085DEB" w:rsidP="00085DEB">
      <w:pPr>
        <w:pStyle w:val="ListParagraph"/>
        <w:numPr>
          <w:ilvl w:val="1"/>
          <w:numId w:val="4"/>
        </w:numPr>
      </w:pPr>
      <w:r>
        <w:t>Output</w:t>
      </w:r>
      <w:r w:rsidR="003723E2">
        <w:t xml:space="preserve"> Excel File =</w:t>
      </w:r>
      <w:r>
        <w:t xml:space="preserve"> “</w:t>
      </w:r>
      <w:proofErr w:type="spellStart"/>
      <w:r>
        <w:t>HotelDistanceToBeach</w:t>
      </w:r>
      <w:proofErr w:type="spellEnd"/>
      <w:r>
        <w:t>”</w:t>
      </w:r>
    </w:p>
    <w:p w:rsidR="001462F9" w:rsidRDefault="004D0A17" w:rsidP="001462F9">
      <w:pPr>
        <w:pStyle w:val="ListParagraph"/>
        <w:numPr>
          <w:ilvl w:val="0"/>
          <w:numId w:val="4"/>
        </w:numPr>
      </w:pPr>
      <w:r>
        <w:rPr>
          <w:b/>
        </w:rPr>
        <w:t>Step 6</w:t>
      </w:r>
      <w:r w:rsidR="00A77DF8" w:rsidRPr="003723E2">
        <w:rPr>
          <w:b/>
        </w:rPr>
        <w:t>:</w:t>
      </w:r>
      <w:r w:rsidR="00A77DF8">
        <w:t xml:space="preserve"> </w:t>
      </w:r>
      <w:r w:rsidR="001462F9">
        <w:t>Measure distance to shore for each individual hotel</w:t>
      </w:r>
    </w:p>
    <w:p w:rsidR="001462F9" w:rsidRDefault="001462F9" w:rsidP="001462F9">
      <w:pPr>
        <w:pStyle w:val="ListParagraph"/>
        <w:numPr>
          <w:ilvl w:val="1"/>
          <w:numId w:val="4"/>
        </w:numPr>
      </w:pPr>
      <w:r>
        <w:t xml:space="preserve">Use </w:t>
      </w:r>
      <w:r w:rsidR="003723E2">
        <w:t>“</w:t>
      </w:r>
      <w:r>
        <w:t>Near (Analysis)</w:t>
      </w:r>
      <w:r w:rsidR="003723E2">
        <w:t>”</w:t>
      </w:r>
      <w:r>
        <w:t xml:space="preserve"> tool</w:t>
      </w:r>
    </w:p>
    <w:p w:rsidR="001462F9" w:rsidRDefault="001462F9" w:rsidP="001462F9">
      <w:pPr>
        <w:pStyle w:val="ListParagraph"/>
        <w:numPr>
          <w:ilvl w:val="2"/>
          <w:numId w:val="4"/>
        </w:numPr>
      </w:pPr>
      <w:r>
        <w:t>Input Features = “</w:t>
      </w:r>
      <w:proofErr w:type="spellStart"/>
      <w:r>
        <w:t>AllBeachfrontHotels</w:t>
      </w:r>
      <w:proofErr w:type="spellEnd"/>
      <w:r>
        <w:t>”</w:t>
      </w:r>
    </w:p>
    <w:p w:rsidR="001462F9" w:rsidRDefault="001462F9" w:rsidP="001462F9">
      <w:pPr>
        <w:pStyle w:val="ListParagraph"/>
        <w:numPr>
          <w:ilvl w:val="2"/>
          <w:numId w:val="4"/>
        </w:numPr>
      </w:pPr>
      <w:r>
        <w:t>Near Features = “</w:t>
      </w:r>
      <w:proofErr w:type="spellStart"/>
      <w:r>
        <w:t>ShorelinePointsAllCities</w:t>
      </w:r>
      <w:proofErr w:type="spellEnd"/>
      <w:r>
        <w:t>”</w:t>
      </w:r>
    </w:p>
    <w:p w:rsidR="001462F9" w:rsidRDefault="001462F9" w:rsidP="001462F9">
      <w:pPr>
        <w:pStyle w:val="ListParagraph"/>
        <w:numPr>
          <w:ilvl w:val="2"/>
          <w:numId w:val="4"/>
        </w:numPr>
      </w:pPr>
      <w:r>
        <w:t>Method = GEODESIC</w:t>
      </w:r>
    </w:p>
    <w:p w:rsidR="00AD31E0" w:rsidRDefault="00AD31E0" w:rsidP="00AD31E0">
      <w:pPr>
        <w:pStyle w:val="ListParagraph"/>
        <w:numPr>
          <w:ilvl w:val="2"/>
          <w:numId w:val="4"/>
        </w:numPr>
      </w:pPr>
      <w:r>
        <w:t>Check attribute table for “</w:t>
      </w:r>
      <w:proofErr w:type="spellStart"/>
      <w:r>
        <w:t>AllBeachfrontHotels</w:t>
      </w:r>
      <w:proofErr w:type="spellEnd"/>
      <w:r>
        <w:t>”</w:t>
      </w:r>
    </w:p>
    <w:p w:rsidR="00A77DF8" w:rsidRDefault="004D0A17" w:rsidP="001462F9">
      <w:pPr>
        <w:pStyle w:val="ListParagraph"/>
        <w:numPr>
          <w:ilvl w:val="0"/>
          <w:numId w:val="4"/>
        </w:numPr>
      </w:pPr>
      <w:r>
        <w:rPr>
          <w:b/>
        </w:rPr>
        <w:t>Step 7</w:t>
      </w:r>
      <w:r w:rsidR="001462F9" w:rsidRPr="003723E2">
        <w:rPr>
          <w:b/>
        </w:rPr>
        <w:t>:</w:t>
      </w:r>
      <w:r w:rsidR="001462F9">
        <w:t xml:space="preserve"> </w:t>
      </w:r>
      <w:r w:rsidR="00A77DF8">
        <w:t>Export data</w:t>
      </w:r>
      <w:r w:rsidR="003723E2">
        <w:t xml:space="preserve"> to Excel</w:t>
      </w:r>
    </w:p>
    <w:p w:rsidR="003723E2" w:rsidRDefault="003723E2" w:rsidP="003723E2">
      <w:pPr>
        <w:pStyle w:val="ListParagraph"/>
        <w:numPr>
          <w:ilvl w:val="1"/>
          <w:numId w:val="4"/>
        </w:numPr>
      </w:pPr>
      <w:r>
        <w:t>Use “Table to Excel (Conversion)” tool</w:t>
      </w:r>
    </w:p>
    <w:p w:rsidR="003723E2" w:rsidRDefault="003723E2" w:rsidP="003723E2">
      <w:pPr>
        <w:pStyle w:val="ListParagraph"/>
        <w:numPr>
          <w:ilvl w:val="1"/>
          <w:numId w:val="4"/>
        </w:numPr>
      </w:pPr>
      <w:r>
        <w:t>Input Table = “</w:t>
      </w:r>
      <w:proofErr w:type="spellStart"/>
      <w:r>
        <w:t>AllBeachfrontHotels</w:t>
      </w:r>
      <w:proofErr w:type="spellEnd"/>
      <w:r>
        <w:t>”</w:t>
      </w:r>
    </w:p>
    <w:p w:rsidR="003723E2" w:rsidRDefault="003723E2" w:rsidP="003723E2">
      <w:pPr>
        <w:pStyle w:val="ListParagraph"/>
        <w:numPr>
          <w:ilvl w:val="1"/>
          <w:numId w:val="4"/>
        </w:numPr>
      </w:pPr>
      <w:r>
        <w:t>Output Excel File = “</w:t>
      </w:r>
      <w:proofErr w:type="spellStart"/>
      <w:r>
        <w:t>HotelDistanceToShore</w:t>
      </w:r>
      <w:proofErr w:type="spellEnd"/>
      <w:r>
        <w:t>”</w:t>
      </w:r>
    </w:p>
    <w:p w:rsidR="001462F9" w:rsidRDefault="004D0A17" w:rsidP="001462F9">
      <w:pPr>
        <w:pStyle w:val="ListParagraph"/>
        <w:numPr>
          <w:ilvl w:val="0"/>
          <w:numId w:val="4"/>
        </w:numPr>
      </w:pPr>
      <w:r>
        <w:rPr>
          <w:b/>
        </w:rPr>
        <w:t>Step 8</w:t>
      </w:r>
      <w:r w:rsidR="001462F9" w:rsidRPr="003723E2">
        <w:rPr>
          <w:b/>
        </w:rPr>
        <w:t>:</w:t>
      </w:r>
      <w:r w:rsidR="001462F9">
        <w:t xml:space="preserve"> Measure beach width in front of each individual hotel</w:t>
      </w:r>
    </w:p>
    <w:p w:rsidR="00A77DF8" w:rsidRDefault="003723E2" w:rsidP="003723E2">
      <w:pPr>
        <w:pStyle w:val="ListParagraph"/>
        <w:numPr>
          <w:ilvl w:val="1"/>
          <w:numId w:val="4"/>
        </w:numPr>
      </w:pPr>
      <w:r>
        <w:t>Copy/Paste NEAR_DIST column from the Excel file “</w:t>
      </w:r>
      <w:proofErr w:type="spellStart"/>
      <w:r>
        <w:t>HotelDistanceToShore</w:t>
      </w:r>
      <w:proofErr w:type="spellEnd"/>
      <w:r>
        <w:t>” to “</w:t>
      </w:r>
      <w:proofErr w:type="spellStart"/>
      <w:r>
        <w:t>HotelDistanceToBeach</w:t>
      </w:r>
      <w:proofErr w:type="spellEnd"/>
      <w:r>
        <w:t>” Excel sheet. Rename to DIST_SHORE and DIST_BEACH, respectively.</w:t>
      </w:r>
    </w:p>
    <w:p w:rsidR="003723E2" w:rsidRDefault="003723E2" w:rsidP="003723E2">
      <w:pPr>
        <w:pStyle w:val="ListParagraph"/>
        <w:numPr>
          <w:ilvl w:val="1"/>
          <w:numId w:val="4"/>
        </w:numPr>
      </w:pPr>
      <w:r>
        <w:t>Create a new column titled BEACH_WIDTH. Subtract the DIST_BEACH column from DIST_SHORE for all hotels.</w:t>
      </w:r>
    </w:p>
    <w:p w:rsidR="00126617" w:rsidRDefault="0038332B" w:rsidP="00126617">
      <w:pPr>
        <w:pStyle w:val="Heading1"/>
      </w:pPr>
      <w:r>
        <w:t>Measuring Coral Cover</w:t>
      </w:r>
    </w:p>
    <w:p w:rsidR="00126617" w:rsidRDefault="00A73D49" w:rsidP="00126617">
      <w:pPr>
        <w:pStyle w:val="ListParagraph"/>
        <w:numPr>
          <w:ilvl w:val="0"/>
          <w:numId w:val="7"/>
        </w:numPr>
      </w:pPr>
      <w:r w:rsidRPr="004D0A17">
        <w:rPr>
          <w:b/>
        </w:rPr>
        <w:t xml:space="preserve">Step 1: </w:t>
      </w:r>
      <w:r>
        <w:t>Create a buffer around each individual hotel</w:t>
      </w:r>
    </w:p>
    <w:p w:rsidR="00A73D49" w:rsidRDefault="00A73D49" w:rsidP="00A73D49">
      <w:pPr>
        <w:pStyle w:val="ListParagraph"/>
        <w:numPr>
          <w:ilvl w:val="1"/>
          <w:numId w:val="7"/>
        </w:numPr>
      </w:pPr>
      <w:r>
        <w:t>Use Buffer (Analysis) tool</w:t>
      </w:r>
    </w:p>
    <w:p w:rsidR="00A73D49" w:rsidRDefault="00A73D49" w:rsidP="00A73D49">
      <w:pPr>
        <w:pStyle w:val="ListParagraph"/>
        <w:numPr>
          <w:ilvl w:val="1"/>
          <w:numId w:val="7"/>
        </w:numPr>
      </w:pPr>
      <w:r>
        <w:t>Input Features = “</w:t>
      </w:r>
      <w:proofErr w:type="spellStart"/>
      <w:r w:rsidR="00955492">
        <w:t>AllBeachfrontHotels</w:t>
      </w:r>
      <w:proofErr w:type="spellEnd"/>
      <w:r w:rsidR="00955492">
        <w:t>”</w:t>
      </w:r>
    </w:p>
    <w:p w:rsidR="00A73D49" w:rsidRDefault="00A73D49" w:rsidP="00A73D49">
      <w:pPr>
        <w:pStyle w:val="ListParagraph"/>
        <w:numPr>
          <w:ilvl w:val="1"/>
          <w:numId w:val="7"/>
        </w:numPr>
      </w:pPr>
      <w:r>
        <w:t>Output Feature Class = “</w:t>
      </w:r>
      <w:proofErr w:type="spellStart"/>
      <w:r>
        <w:t>Buffered</w:t>
      </w:r>
      <w:r w:rsidR="00955492">
        <w:t>AllBeachfrontHotels</w:t>
      </w:r>
      <w:proofErr w:type="spellEnd"/>
      <w:r w:rsidR="00955492">
        <w:t>”</w:t>
      </w:r>
    </w:p>
    <w:p w:rsidR="00A73D49" w:rsidRDefault="00A73D49" w:rsidP="00A73D49">
      <w:pPr>
        <w:pStyle w:val="ListParagraph"/>
        <w:numPr>
          <w:ilvl w:val="1"/>
          <w:numId w:val="7"/>
        </w:numPr>
      </w:pPr>
      <w:r>
        <w:t>Distance = 10 kilometers</w:t>
      </w:r>
    </w:p>
    <w:p w:rsidR="00A73D49" w:rsidRDefault="00A73D49" w:rsidP="00A73D49">
      <w:pPr>
        <w:pStyle w:val="ListParagraph"/>
        <w:numPr>
          <w:ilvl w:val="1"/>
          <w:numId w:val="7"/>
        </w:numPr>
      </w:pPr>
      <w:r>
        <w:t>Method = GEODESIC</w:t>
      </w:r>
    </w:p>
    <w:p w:rsidR="00A73D49" w:rsidRDefault="00A73D49" w:rsidP="00A73D49">
      <w:pPr>
        <w:pStyle w:val="ListParagraph"/>
        <w:numPr>
          <w:ilvl w:val="1"/>
          <w:numId w:val="7"/>
        </w:numPr>
      </w:pPr>
      <w:r>
        <w:t>Repeat as necessary for cities of interest</w:t>
      </w:r>
    </w:p>
    <w:p w:rsidR="00A73D49" w:rsidRDefault="00A73D49" w:rsidP="00126617">
      <w:pPr>
        <w:pStyle w:val="ListParagraph"/>
        <w:numPr>
          <w:ilvl w:val="0"/>
          <w:numId w:val="7"/>
        </w:numPr>
      </w:pPr>
      <w:r w:rsidRPr="004D0A17">
        <w:rPr>
          <w:b/>
        </w:rPr>
        <w:t>Step 2:</w:t>
      </w:r>
      <w:r>
        <w:t xml:space="preserve"> Measure the amount of coral (m</w:t>
      </w:r>
      <w:r w:rsidRPr="008262AC">
        <w:rPr>
          <w:vertAlign w:val="superscript"/>
        </w:rPr>
        <w:t>2</w:t>
      </w:r>
      <w:r>
        <w:t>) within each buffer</w:t>
      </w:r>
    </w:p>
    <w:p w:rsidR="00955492" w:rsidRDefault="00955492" w:rsidP="00955492">
      <w:pPr>
        <w:pStyle w:val="ListParagraph"/>
        <w:numPr>
          <w:ilvl w:val="1"/>
          <w:numId w:val="7"/>
        </w:numPr>
      </w:pPr>
      <w:r>
        <w:t>Right click on “</w:t>
      </w:r>
      <w:proofErr w:type="spellStart"/>
      <w:r>
        <w:t>BufferedAllBeachfrontHotels</w:t>
      </w:r>
      <w:proofErr w:type="spellEnd"/>
      <w:r>
        <w:t>”</w:t>
      </w:r>
      <w:r w:rsidR="00DD54E0">
        <w:t xml:space="preserve"> -&gt; Joins and Relates -&gt; Join…</w:t>
      </w:r>
    </w:p>
    <w:p w:rsidR="00DD54E0" w:rsidRDefault="00DD54E0" w:rsidP="00955492">
      <w:pPr>
        <w:pStyle w:val="ListParagraph"/>
        <w:numPr>
          <w:ilvl w:val="1"/>
          <w:numId w:val="7"/>
        </w:numPr>
      </w:pPr>
      <w:r>
        <w:t>Join data from another layer based on spatial location</w:t>
      </w:r>
    </w:p>
    <w:p w:rsidR="00DD54E0" w:rsidRDefault="00DD54E0" w:rsidP="00955492">
      <w:pPr>
        <w:pStyle w:val="ListParagraph"/>
        <w:numPr>
          <w:ilvl w:val="1"/>
          <w:numId w:val="7"/>
        </w:numPr>
      </w:pPr>
      <w:r>
        <w:t>Choose the layer to join to this later -&gt; “</w:t>
      </w:r>
      <w:proofErr w:type="spellStart"/>
      <w:r>
        <w:t>CoralDistribution</w:t>
      </w:r>
      <w:proofErr w:type="spellEnd"/>
      <w:r>
        <w:t>”</w:t>
      </w:r>
    </w:p>
    <w:p w:rsidR="00DD54E0" w:rsidRDefault="00DD54E0" w:rsidP="00DD54E0">
      <w:pPr>
        <w:pStyle w:val="ListParagraph"/>
        <w:numPr>
          <w:ilvl w:val="1"/>
          <w:numId w:val="7"/>
        </w:numPr>
      </w:pPr>
      <w:r>
        <w:t>How do you want the attributes to be summari</w:t>
      </w:r>
      <w:r w:rsidR="00892C36">
        <w:t>z</w:t>
      </w:r>
      <w:r>
        <w:t>ed? Check “Sum”</w:t>
      </w:r>
    </w:p>
    <w:p w:rsidR="00372FFC" w:rsidRDefault="00DD54E0" w:rsidP="00372FFC">
      <w:pPr>
        <w:pStyle w:val="ListParagraph"/>
        <w:numPr>
          <w:ilvl w:val="1"/>
          <w:numId w:val="7"/>
        </w:numPr>
      </w:pPr>
      <w:r>
        <w:t xml:space="preserve">Specify output </w:t>
      </w:r>
      <w:proofErr w:type="spellStart"/>
      <w:r>
        <w:t>shapefile</w:t>
      </w:r>
      <w:proofErr w:type="spellEnd"/>
      <w:r>
        <w:t xml:space="preserve"> or feature class for this new layer: “</w:t>
      </w:r>
      <w:proofErr w:type="spellStart"/>
      <w:r>
        <w:t>HotelsCoralJoin</w:t>
      </w:r>
      <w:proofErr w:type="spellEnd"/>
      <w:r>
        <w:t>”</w:t>
      </w:r>
    </w:p>
    <w:p w:rsidR="004D0A17" w:rsidRDefault="004D0A17" w:rsidP="004D0A17">
      <w:pPr>
        <w:pStyle w:val="ListParagraph"/>
        <w:numPr>
          <w:ilvl w:val="0"/>
          <w:numId w:val="7"/>
        </w:numPr>
      </w:pPr>
      <w:r>
        <w:rPr>
          <w:b/>
        </w:rPr>
        <w:lastRenderedPageBreak/>
        <w:t>Step 3</w:t>
      </w:r>
      <w:r w:rsidRPr="003723E2">
        <w:rPr>
          <w:b/>
        </w:rPr>
        <w:t>:</w:t>
      </w:r>
      <w:r>
        <w:t xml:space="preserve"> Export data to Excel</w:t>
      </w:r>
    </w:p>
    <w:p w:rsidR="004D0A17" w:rsidRDefault="004D0A17" w:rsidP="004D0A17">
      <w:pPr>
        <w:pStyle w:val="ListParagraph"/>
        <w:numPr>
          <w:ilvl w:val="1"/>
          <w:numId w:val="7"/>
        </w:numPr>
      </w:pPr>
      <w:r>
        <w:t>Use “Table to Excel (Conversion)” tool</w:t>
      </w:r>
    </w:p>
    <w:p w:rsidR="004D0A17" w:rsidRDefault="004D0A17" w:rsidP="004D0A17">
      <w:pPr>
        <w:pStyle w:val="ListParagraph"/>
        <w:numPr>
          <w:ilvl w:val="1"/>
          <w:numId w:val="7"/>
        </w:numPr>
      </w:pPr>
      <w:r>
        <w:t>Input Table = “</w:t>
      </w:r>
      <w:proofErr w:type="spellStart"/>
      <w:r>
        <w:t>HotelsCoralJoin</w:t>
      </w:r>
      <w:proofErr w:type="spellEnd"/>
      <w:r>
        <w:t>”</w:t>
      </w:r>
    </w:p>
    <w:p w:rsidR="004D0A17" w:rsidRDefault="004D0A17" w:rsidP="004D0A17">
      <w:pPr>
        <w:pStyle w:val="ListParagraph"/>
        <w:numPr>
          <w:ilvl w:val="1"/>
          <w:numId w:val="7"/>
        </w:numPr>
      </w:pPr>
      <w:r>
        <w:t>Output Excel File = “</w:t>
      </w:r>
      <w:proofErr w:type="spellStart"/>
      <w:r w:rsidR="00D2190B">
        <w:t>All_Citi</w:t>
      </w:r>
      <w:r w:rsidR="00C219AE">
        <w:t>es_</w:t>
      </w:r>
      <w:r>
        <w:t>Coral</w:t>
      </w:r>
      <w:r w:rsidR="00C219AE">
        <w:t>_</w:t>
      </w:r>
      <w:r>
        <w:t>Cover</w:t>
      </w:r>
      <w:proofErr w:type="spellEnd"/>
      <w:r>
        <w:t>”</w:t>
      </w:r>
    </w:p>
    <w:p w:rsidR="005B1138" w:rsidRDefault="005B1138" w:rsidP="005B1138">
      <w:pPr>
        <w:pStyle w:val="Heading1"/>
      </w:pPr>
      <w:r>
        <w:t xml:space="preserve">Measuring </w:t>
      </w:r>
      <w:r w:rsidRPr="005B1138">
        <w:t xml:space="preserve">Dive Sites within </w:t>
      </w:r>
      <w:r>
        <w:t>Hotel Buffers</w:t>
      </w:r>
    </w:p>
    <w:p w:rsidR="005B1138" w:rsidRDefault="007855FD" w:rsidP="005B1138">
      <w:pPr>
        <w:pStyle w:val="ListParagraph"/>
        <w:numPr>
          <w:ilvl w:val="0"/>
          <w:numId w:val="5"/>
        </w:numPr>
      </w:pPr>
      <w:r w:rsidRPr="008A0465">
        <w:rPr>
          <w:b/>
        </w:rPr>
        <w:t>Step 1:</w:t>
      </w:r>
      <w:r>
        <w:t xml:space="preserve"> Find the number of dive sites within each buffer</w:t>
      </w:r>
    </w:p>
    <w:p w:rsidR="007855FD" w:rsidRDefault="007855FD" w:rsidP="007855FD">
      <w:pPr>
        <w:pStyle w:val="ListParagraph"/>
        <w:numPr>
          <w:ilvl w:val="1"/>
          <w:numId w:val="5"/>
        </w:numPr>
      </w:pPr>
      <w:r>
        <w:t>Right click on “</w:t>
      </w:r>
      <w:proofErr w:type="spellStart"/>
      <w:r>
        <w:t>BufferedAllBeachfrontHotels</w:t>
      </w:r>
      <w:proofErr w:type="spellEnd"/>
      <w:r>
        <w:t>” -&gt; Joins and Relates -&gt; Join…</w:t>
      </w:r>
    </w:p>
    <w:p w:rsidR="007855FD" w:rsidRDefault="007855FD" w:rsidP="007855FD">
      <w:pPr>
        <w:pStyle w:val="ListParagraph"/>
        <w:numPr>
          <w:ilvl w:val="1"/>
          <w:numId w:val="5"/>
        </w:numPr>
      </w:pPr>
      <w:r>
        <w:t>Join data from another layer based on spatial location</w:t>
      </w:r>
    </w:p>
    <w:p w:rsidR="007855FD" w:rsidRDefault="007855FD" w:rsidP="007855FD">
      <w:pPr>
        <w:pStyle w:val="ListParagraph"/>
        <w:numPr>
          <w:ilvl w:val="1"/>
          <w:numId w:val="5"/>
        </w:numPr>
      </w:pPr>
      <w:r>
        <w:t>Choose the layer to join to this later -&gt; “</w:t>
      </w:r>
      <w:proofErr w:type="spellStart"/>
      <w:r w:rsidR="00D5542C">
        <w:t>DiveSites</w:t>
      </w:r>
      <w:proofErr w:type="spellEnd"/>
      <w:r>
        <w:t>”</w:t>
      </w:r>
    </w:p>
    <w:p w:rsidR="007855FD" w:rsidRDefault="007855FD" w:rsidP="007855FD">
      <w:pPr>
        <w:pStyle w:val="ListParagraph"/>
        <w:numPr>
          <w:ilvl w:val="1"/>
          <w:numId w:val="5"/>
        </w:numPr>
      </w:pPr>
      <w:r>
        <w:t>How do you want the attributes to be summarized? Check “Sum”</w:t>
      </w:r>
    </w:p>
    <w:p w:rsidR="007855FD" w:rsidRDefault="007855FD" w:rsidP="007855FD">
      <w:pPr>
        <w:pStyle w:val="ListParagraph"/>
        <w:numPr>
          <w:ilvl w:val="1"/>
          <w:numId w:val="5"/>
        </w:numPr>
      </w:pPr>
      <w:r>
        <w:t xml:space="preserve">Specify output </w:t>
      </w:r>
      <w:proofErr w:type="spellStart"/>
      <w:r>
        <w:t>shapefile</w:t>
      </w:r>
      <w:proofErr w:type="spellEnd"/>
      <w:r>
        <w:t xml:space="preserve"> or feature class for this new layer: “</w:t>
      </w:r>
      <w:proofErr w:type="spellStart"/>
      <w:r>
        <w:t>Hotels</w:t>
      </w:r>
      <w:r w:rsidR="00C11824">
        <w:t>DiveSite</w:t>
      </w:r>
      <w:r>
        <w:t>Join</w:t>
      </w:r>
      <w:proofErr w:type="spellEnd"/>
      <w:r>
        <w:t>”</w:t>
      </w:r>
    </w:p>
    <w:p w:rsidR="007441EA" w:rsidRDefault="007441EA" w:rsidP="007441EA">
      <w:pPr>
        <w:pStyle w:val="ListParagraph"/>
        <w:numPr>
          <w:ilvl w:val="0"/>
          <w:numId w:val="5"/>
        </w:numPr>
      </w:pPr>
      <w:r w:rsidRPr="008A0465">
        <w:rPr>
          <w:b/>
        </w:rPr>
        <w:t>Step 2:</w:t>
      </w:r>
      <w:r>
        <w:t xml:space="preserve"> Export data</w:t>
      </w:r>
      <w:r w:rsidR="008A0465">
        <w:t xml:space="preserve"> to Excel</w:t>
      </w:r>
    </w:p>
    <w:p w:rsidR="008A0465" w:rsidRDefault="008A0465" w:rsidP="008A0465">
      <w:pPr>
        <w:pStyle w:val="ListParagraph"/>
        <w:numPr>
          <w:ilvl w:val="1"/>
          <w:numId w:val="5"/>
        </w:numPr>
      </w:pPr>
      <w:r>
        <w:t>Use “Table to Excel (Conversion)” tool</w:t>
      </w:r>
    </w:p>
    <w:p w:rsidR="007855FD" w:rsidRDefault="008A0465" w:rsidP="008A0465">
      <w:pPr>
        <w:pStyle w:val="ListParagraph"/>
        <w:numPr>
          <w:ilvl w:val="1"/>
          <w:numId w:val="5"/>
        </w:numPr>
      </w:pPr>
      <w:r>
        <w:t xml:space="preserve">Input Table = </w:t>
      </w:r>
      <w:r w:rsidR="007855FD">
        <w:t>“</w:t>
      </w:r>
      <w:proofErr w:type="spellStart"/>
      <w:r w:rsidR="007855FD">
        <w:t>Hotels</w:t>
      </w:r>
      <w:r w:rsidR="00C11824">
        <w:t>DiveSite</w:t>
      </w:r>
      <w:r>
        <w:t>Join</w:t>
      </w:r>
      <w:proofErr w:type="spellEnd"/>
      <w:r>
        <w:t>”</w:t>
      </w:r>
    </w:p>
    <w:p w:rsidR="007855FD" w:rsidRPr="005B1138" w:rsidRDefault="007855FD" w:rsidP="007855FD">
      <w:pPr>
        <w:pStyle w:val="ListParagraph"/>
        <w:numPr>
          <w:ilvl w:val="1"/>
          <w:numId w:val="5"/>
        </w:numPr>
      </w:pPr>
      <w:r>
        <w:t xml:space="preserve">Output </w:t>
      </w:r>
      <w:r w:rsidR="00DD378D">
        <w:t>Excel File =</w:t>
      </w:r>
      <w:r>
        <w:t xml:space="preserve"> “</w:t>
      </w:r>
      <w:proofErr w:type="spellStart"/>
      <w:r>
        <w:t>All_Cities_Dive_Sites</w:t>
      </w:r>
      <w:proofErr w:type="spellEnd"/>
      <w:r>
        <w:t>”</w:t>
      </w:r>
    </w:p>
    <w:p w:rsidR="005B1138" w:rsidRDefault="00126617" w:rsidP="005B1138">
      <w:pPr>
        <w:pStyle w:val="Heading1"/>
      </w:pPr>
      <w:r>
        <w:t>Measuring Distance to Airpor</w:t>
      </w:r>
      <w:r w:rsidR="005B1138">
        <w:t>t</w:t>
      </w:r>
    </w:p>
    <w:p w:rsidR="005B1138" w:rsidRDefault="007441EA" w:rsidP="005B1138">
      <w:pPr>
        <w:pStyle w:val="ListParagraph"/>
        <w:numPr>
          <w:ilvl w:val="0"/>
          <w:numId w:val="8"/>
        </w:numPr>
      </w:pPr>
      <w:r w:rsidRPr="00025EC0">
        <w:rPr>
          <w:b/>
        </w:rPr>
        <w:t>Step 1:</w:t>
      </w:r>
      <w:r>
        <w:t xml:space="preserve"> Measure distance to airport</w:t>
      </w:r>
    </w:p>
    <w:p w:rsidR="007441EA" w:rsidRDefault="007441EA" w:rsidP="007441EA">
      <w:pPr>
        <w:pStyle w:val="ListParagraph"/>
        <w:numPr>
          <w:ilvl w:val="1"/>
          <w:numId w:val="8"/>
        </w:numPr>
      </w:pPr>
      <w:r>
        <w:t>Use “Near (Analysis)” tool</w:t>
      </w:r>
    </w:p>
    <w:p w:rsidR="007441EA" w:rsidRDefault="00A77DF8" w:rsidP="007441EA">
      <w:pPr>
        <w:pStyle w:val="ListParagraph"/>
        <w:numPr>
          <w:ilvl w:val="2"/>
          <w:numId w:val="8"/>
        </w:numPr>
      </w:pPr>
      <w:r>
        <w:t>Input Features = “</w:t>
      </w:r>
      <w:proofErr w:type="spellStart"/>
      <w:r>
        <w:t>AllBeachfrontHotels</w:t>
      </w:r>
      <w:proofErr w:type="spellEnd"/>
      <w:r>
        <w:t>”</w:t>
      </w:r>
    </w:p>
    <w:p w:rsidR="00A77DF8" w:rsidRDefault="00A77DF8" w:rsidP="007441EA">
      <w:pPr>
        <w:pStyle w:val="ListParagraph"/>
        <w:numPr>
          <w:ilvl w:val="2"/>
          <w:numId w:val="8"/>
        </w:numPr>
      </w:pPr>
      <w:r>
        <w:t>Near Features = “ne_10m_airports”</w:t>
      </w:r>
    </w:p>
    <w:p w:rsidR="008E0174" w:rsidRDefault="008E0174" w:rsidP="008E0174">
      <w:pPr>
        <w:pStyle w:val="ListParagraph"/>
        <w:numPr>
          <w:ilvl w:val="2"/>
          <w:numId w:val="8"/>
        </w:numPr>
      </w:pPr>
      <w:r>
        <w:t>Method = GEODESIC</w:t>
      </w:r>
    </w:p>
    <w:p w:rsidR="008E0174" w:rsidRDefault="008E0174" w:rsidP="008E0174">
      <w:pPr>
        <w:pStyle w:val="ListParagraph"/>
        <w:numPr>
          <w:ilvl w:val="2"/>
          <w:numId w:val="8"/>
        </w:numPr>
      </w:pPr>
      <w:r>
        <w:t>Check attribute table for “</w:t>
      </w:r>
      <w:proofErr w:type="spellStart"/>
      <w:r>
        <w:t>AllBeachfrontHotels</w:t>
      </w:r>
      <w:proofErr w:type="spellEnd"/>
      <w:r>
        <w:t>”</w:t>
      </w:r>
    </w:p>
    <w:p w:rsidR="007441EA" w:rsidRDefault="007441EA" w:rsidP="005B1138">
      <w:pPr>
        <w:pStyle w:val="ListParagraph"/>
        <w:numPr>
          <w:ilvl w:val="0"/>
          <w:numId w:val="8"/>
        </w:numPr>
      </w:pPr>
      <w:r w:rsidRPr="00025EC0">
        <w:rPr>
          <w:b/>
        </w:rPr>
        <w:t>Step 2:</w:t>
      </w:r>
      <w:r>
        <w:t xml:space="preserve"> Export data</w:t>
      </w:r>
      <w:r w:rsidR="00DD378D">
        <w:t xml:space="preserve"> to Excel</w:t>
      </w:r>
    </w:p>
    <w:p w:rsidR="00DD378D" w:rsidRDefault="00DD378D" w:rsidP="00DD378D">
      <w:pPr>
        <w:pStyle w:val="ListParagraph"/>
        <w:numPr>
          <w:ilvl w:val="1"/>
          <w:numId w:val="8"/>
        </w:numPr>
      </w:pPr>
      <w:r>
        <w:t>Use “Table to Excel (Conversion)” tool</w:t>
      </w:r>
    </w:p>
    <w:p w:rsidR="007441EA" w:rsidRDefault="00DD378D" w:rsidP="00DD378D">
      <w:pPr>
        <w:pStyle w:val="ListParagraph"/>
        <w:numPr>
          <w:ilvl w:val="1"/>
          <w:numId w:val="8"/>
        </w:numPr>
      </w:pPr>
      <w:r>
        <w:t xml:space="preserve">Input Table = </w:t>
      </w:r>
      <w:r>
        <w:t>“</w:t>
      </w:r>
      <w:proofErr w:type="spellStart"/>
      <w:r>
        <w:t>AirportDistance</w:t>
      </w:r>
      <w:proofErr w:type="spellEnd"/>
      <w:r>
        <w:t>”</w:t>
      </w:r>
      <w:bookmarkStart w:id="0" w:name="_GoBack"/>
      <w:bookmarkEnd w:id="0"/>
    </w:p>
    <w:p w:rsidR="007441EA" w:rsidRDefault="007441EA" w:rsidP="007441EA">
      <w:pPr>
        <w:pStyle w:val="ListParagraph"/>
        <w:numPr>
          <w:ilvl w:val="1"/>
          <w:numId w:val="8"/>
        </w:numPr>
      </w:pPr>
      <w:r>
        <w:t xml:space="preserve">Output </w:t>
      </w:r>
      <w:r w:rsidR="00DD378D">
        <w:t>Excel File =</w:t>
      </w:r>
      <w:r w:rsidRPr="00DD378D">
        <w:t xml:space="preserve"> “</w:t>
      </w:r>
      <w:proofErr w:type="spellStart"/>
      <w:r w:rsidRPr="00DD378D">
        <w:t>All_Cities_Airport_Distance</w:t>
      </w:r>
      <w:proofErr w:type="spellEnd"/>
      <w:r w:rsidRPr="00DD378D">
        <w:t>”</w:t>
      </w:r>
    </w:p>
    <w:p w:rsidR="00805E09" w:rsidRDefault="00237D22" w:rsidP="00805E09">
      <w:pPr>
        <w:pStyle w:val="Heading1"/>
      </w:pPr>
      <w:r>
        <w:t>Final Step</w:t>
      </w:r>
    </w:p>
    <w:p w:rsidR="00805E09" w:rsidRPr="00805E09" w:rsidRDefault="00805E09" w:rsidP="00805E09">
      <w:pPr>
        <w:pStyle w:val="ListParagraph"/>
        <w:numPr>
          <w:ilvl w:val="0"/>
          <w:numId w:val="9"/>
        </w:numPr>
      </w:pPr>
      <w:r>
        <w:t>Compile all tables exported from ArcGIS into one .csv file that can be imported into statistical software</w:t>
      </w:r>
    </w:p>
    <w:sectPr w:rsidR="00805E09" w:rsidRPr="0080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6AD1"/>
    <w:multiLevelType w:val="hybridMultilevel"/>
    <w:tmpl w:val="D5CCA702"/>
    <w:lvl w:ilvl="0" w:tplc="075460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3187"/>
    <w:multiLevelType w:val="hybridMultilevel"/>
    <w:tmpl w:val="153E6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50F53"/>
    <w:multiLevelType w:val="hybridMultilevel"/>
    <w:tmpl w:val="6AA8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22ABC"/>
    <w:multiLevelType w:val="hybridMultilevel"/>
    <w:tmpl w:val="275E9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A19FB"/>
    <w:multiLevelType w:val="hybridMultilevel"/>
    <w:tmpl w:val="BE3A6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970B0"/>
    <w:multiLevelType w:val="hybridMultilevel"/>
    <w:tmpl w:val="6AA8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26B4F"/>
    <w:multiLevelType w:val="hybridMultilevel"/>
    <w:tmpl w:val="6AA8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112D1"/>
    <w:multiLevelType w:val="hybridMultilevel"/>
    <w:tmpl w:val="6898F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26C8C"/>
    <w:multiLevelType w:val="hybridMultilevel"/>
    <w:tmpl w:val="153E6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25"/>
    <w:rsid w:val="00025EC0"/>
    <w:rsid w:val="00085DEB"/>
    <w:rsid w:val="000E676A"/>
    <w:rsid w:val="00101EC7"/>
    <w:rsid w:val="00121A6A"/>
    <w:rsid w:val="00123300"/>
    <w:rsid w:val="00126617"/>
    <w:rsid w:val="001462F9"/>
    <w:rsid w:val="001624DB"/>
    <w:rsid w:val="001F491B"/>
    <w:rsid w:val="00237D22"/>
    <w:rsid w:val="002727D1"/>
    <w:rsid w:val="003723E2"/>
    <w:rsid w:val="00372FFC"/>
    <w:rsid w:val="0038332B"/>
    <w:rsid w:val="0039617C"/>
    <w:rsid w:val="003F4FC4"/>
    <w:rsid w:val="0048636E"/>
    <w:rsid w:val="004D0A17"/>
    <w:rsid w:val="004F70A7"/>
    <w:rsid w:val="005046E1"/>
    <w:rsid w:val="00523832"/>
    <w:rsid w:val="005B1138"/>
    <w:rsid w:val="005D6E37"/>
    <w:rsid w:val="00696D79"/>
    <w:rsid w:val="007441EA"/>
    <w:rsid w:val="007855FD"/>
    <w:rsid w:val="007E519D"/>
    <w:rsid w:val="00805E09"/>
    <w:rsid w:val="00826225"/>
    <w:rsid w:val="008262AC"/>
    <w:rsid w:val="00892C36"/>
    <w:rsid w:val="008A0465"/>
    <w:rsid w:val="008E0174"/>
    <w:rsid w:val="00954086"/>
    <w:rsid w:val="00955492"/>
    <w:rsid w:val="00957ED9"/>
    <w:rsid w:val="009A4689"/>
    <w:rsid w:val="009D477A"/>
    <w:rsid w:val="009F1022"/>
    <w:rsid w:val="00A0005F"/>
    <w:rsid w:val="00A73D49"/>
    <w:rsid w:val="00A77DF8"/>
    <w:rsid w:val="00AD31E0"/>
    <w:rsid w:val="00AF3AC1"/>
    <w:rsid w:val="00AF3F53"/>
    <w:rsid w:val="00BD5322"/>
    <w:rsid w:val="00C11824"/>
    <w:rsid w:val="00C219AE"/>
    <w:rsid w:val="00C279D1"/>
    <w:rsid w:val="00C64D93"/>
    <w:rsid w:val="00C66153"/>
    <w:rsid w:val="00D2190B"/>
    <w:rsid w:val="00D5542C"/>
    <w:rsid w:val="00DD378D"/>
    <w:rsid w:val="00DD54E0"/>
    <w:rsid w:val="00DE3F87"/>
    <w:rsid w:val="00F05444"/>
    <w:rsid w:val="00F500C0"/>
    <w:rsid w:val="00F5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543E"/>
  <w15:chartTrackingRefBased/>
  <w15:docId w15:val="{8CD62881-7A22-428F-AE8B-3E3F6199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3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33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67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turalearthdata.com/downloads/10m-cultural-vectors/airpor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odata.myfwc.com/datasets/coral-and-hard-bottom-habitats-in-florida" TargetMode="External"/><Relationship Id="rId5" Type="http://schemas.openxmlformats.org/officeDocument/2006/relationships/hyperlink" Target="https://www.fgdl.org/metadata/metadata_archive/fgdc_html/gc_hotels_jun11.fgdc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3194427D.dotm</Template>
  <TotalTime>181</TotalTime>
  <Pages>4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Moorhead</dc:creator>
  <cp:keywords/>
  <dc:description/>
  <cp:lastModifiedBy>Casey Moorhead</cp:lastModifiedBy>
  <cp:revision>52</cp:revision>
  <dcterms:created xsi:type="dcterms:W3CDTF">2019-05-02T21:01:00Z</dcterms:created>
  <dcterms:modified xsi:type="dcterms:W3CDTF">2019-05-03T00:02:00Z</dcterms:modified>
</cp:coreProperties>
</file>